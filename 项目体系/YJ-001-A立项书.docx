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33" w:rsidRDefault="00597133" w:rsidP="00370DA6">
      <w:pPr>
        <w:jc w:val="center"/>
        <w:rPr>
          <w:rFonts w:ascii="黑体" w:eastAsia="黑体"/>
          <w:b/>
          <w:sz w:val="72"/>
          <w:szCs w:val="72"/>
        </w:rPr>
      </w:pPr>
      <w:r w:rsidRPr="00B27D19">
        <w:rPr>
          <w:rFonts w:ascii="黑体" w:eastAsia="黑体" w:hint="eastAsia"/>
          <w:b/>
          <w:sz w:val="72"/>
          <w:szCs w:val="72"/>
        </w:rPr>
        <w:t>产</w:t>
      </w:r>
    </w:p>
    <w:p w:rsidR="00597133" w:rsidRPr="00B27D19" w:rsidRDefault="00597133" w:rsidP="00370DA6">
      <w:pPr>
        <w:jc w:val="center"/>
        <w:rPr>
          <w:rFonts w:ascii="黑体" w:eastAsia="黑体"/>
          <w:b/>
          <w:sz w:val="72"/>
          <w:szCs w:val="72"/>
        </w:rPr>
      </w:pPr>
    </w:p>
    <w:p w:rsidR="00597133" w:rsidRPr="00B27D19" w:rsidRDefault="00597133" w:rsidP="00370DA6">
      <w:pPr>
        <w:jc w:val="center"/>
        <w:rPr>
          <w:rFonts w:ascii="黑体" w:eastAsia="黑体"/>
          <w:b/>
          <w:sz w:val="72"/>
          <w:szCs w:val="72"/>
        </w:rPr>
      </w:pPr>
      <w:r w:rsidRPr="00B27D19">
        <w:rPr>
          <w:rFonts w:ascii="黑体" w:eastAsia="黑体" w:hint="eastAsia"/>
          <w:b/>
          <w:sz w:val="72"/>
          <w:szCs w:val="72"/>
        </w:rPr>
        <w:t>品</w:t>
      </w:r>
    </w:p>
    <w:p w:rsidR="00597133" w:rsidRPr="00B27D19" w:rsidRDefault="00597133" w:rsidP="00370DA6">
      <w:pPr>
        <w:jc w:val="center"/>
        <w:rPr>
          <w:rFonts w:ascii="黑体" w:eastAsia="黑体"/>
          <w:b/>
          <w:sz w:val="72"/>
          <w:szCs w:val="72"/>
        </w:rPr>
      </w:pPr>
    </w:p>
    <w:p w:rsidR="00597133" w:rsidRPr="00B27D19" w:rsidRDefault="00597133" w:rsidP="00370DA6">
      <w:pPr>
        <w:jc w:val="center"/>
        <w:rPr>
          <w:rFonts w:ascii="黑体" w:eastAsia="黑体"/>
          <w:b/>
          <w:sz w:val="72"/>
          <w:szCs w:val="72"/>
        </w:rPr>
      </w:pPr>
      <w:r w:rsidRPr="00B27D19">
        <w:rPr>
          <w:rFonts w:ascii="黑体" w:eastAsia="黑体" w:hint="eastAsia"/>
          <w:b/>
          <w:sz w:val="72"/>
          <w:szCs w:val="72"/>
        </w:rPr>
        <w:t>立</w:t>
      </w:r>
    </w:p>
    <w:p w:rsidR="00597133" w:rsidRPr="00B27D19" w:rsidRDefault="00597133" w:rsidP="00370DA6">
      <w:pPr>
        <w:jc w:val="center"/>
        <w:rPr>
          <w:rFonts w:ascii="黑体" w:eastAsia="黑体"/>
          <w:b/>
          <w:sz w:val="72"/>
          <w:szCs w:val="72"/>
        </w:rPr>
      </w:pPr>
    </w:p>
    <w:p w:rsidR="00597133" w:rsidRPr="00B27D19" w:rsidRDefault="00597133" w:rsidP="00370DA6">
      <w:pPr>
        <w:jc w:val="center"/>
        <w:rPr>
          <w:rFonts w:ascii="黑体" w:eastAsia="黑体"/>
          <w:b/>
          <w:sz w:val="72"/>
          <w:szCs w:val="72"/>
        </w:rPr>
      </w:pPr>
      <w:r w:rsidRPr="00B27D19">
        <w:rPr>
          <w:rFonts w:ascii="黑体" w:eastAsia="黑体" w:hint="eastAsia"/>
          <w:b/>
          <w:sz w:val="72"/>
          <w:szCs w:val="72"/>
        </w:rPr>
        <w:t>项</w:t>
      </w:r>
    </w:p>
    <w:p w:rsidR="00597133" w:rsidRPr="00B27D19" w:rsidRDefault="00597133" w:rsidP="00370DA6">
      <w:pPr>
        <w:jc w:val="center"/>
        <w:rPr>
          <w:rFonts w:ascii="黑体" w:eastAsia="黑体"/>
          <w:b/>
          <w:sz w:val="72"/>
          <w:szCs w:val="72"/>
        </w:rPr>
      </w:pPr>
    </w:p>
    <w:p w:rsidR="00597133" w:rsidRPr="00B27D19" w:rsidRDefault="00597133" w:rsidP="00370DA6">
      <w:pPr>
        <w:jc w:val="center"/>
        <w:rPr>
          <w:rFonts w:ascii="黑体" w:eastAsia="黑体"/>
          <w:b/>
          <w:sz w:val="72"/>
          <w:szCs w:val="72"/>
        </w:rPr>
      </w:pPr>
      <w:r w:rsidRPr="00B27D19">
        <w:rPr>
          <w:rFonts w:ascii="黑体" w:eastAsia="黑体" w:hint="eastAsia"/>
          <w:b/>
          <w:sz w:val="72"/>
          <w:szCs w:val="72"/>
        </w:rPr>
        <w:t>书</w:t>
      </w:r>
    </w:p>
    <w:p w:rsidR="00597133" w:rsidRDefault="00597133" w:rsidP="00370DA6">
      <w:pPr>
        <w:jc w:val="center"/>
        <w:rPr>
          <w:rFonts w:ascii="黑体" w:eastAsia="黑体"/>
          <w:sz w:val="32"/>
          <w:szCs w:val="32"/>
        </w:rPr>
      </w:pPr>
    </w:p>
    <w:p w:rsidR="00597133" w:rsidRDefault="00597133" w:rsidP="00C067C8">
      <w:pPr>
        <w:jc w:val="center"/>
        <w:rPr>
          <w:rFonts w:ascii="黑体" w:eastAsia="黑体"/>
          <w:b/>
          <w:sz w:val="44"/>
          <w:szCs w:val="44"/>
        </w:rPr>
      </w:pPr>
    </w:p>
    <w:p w:rsidR="00597133" w:rsidRDefault="00597133" w:rsidP="00C067C8">
      <w:pPr>
        <w:jc w:val="center"/>
        <w:rPr>
          <w:rFonts w:ascii="黑体" w:eastAsia="黑体"/>
          <w:b/>
          <w:sz w:val="44"/>
          <w:szCs w:val="44"/>
        </w:rPr>
      </w:pPr>
    </w:p>
    <w:p w:rsidR="00597133" w:rsidRDefault="00597133" w:rsidP="00C067C8">
      <w:pPr>
        <w:jc w:val="center"/>
        <w:rPr>
          <w:rFonts w:ascii="黑体" w:eastAsia="黑体"/>
          <w:b/>
          <w:sz w:val="44"/>
          <w:szCs w:val="44"/>
        </w:rPr>
      </w:pPr>
    </w:p>
    <w:p w:rsidR="00597133" w:rsidRDefault="00597133" w:rsidP="00C067C8">
      <w:pPr>
        <w:jc w:val="center"/>
        <w:rPr>
          <w:rFonts w:ascii="黑体" w:eastAsia="黑体"/>
          <w:b/>
          <w:sz w:val="44"/>
          <w:szCs w:val="44"/>
        </w:rPr>
      </w:pPr>
    </w:p>
    <w:p w:rsidR="00597133" w:rsidRDefault="00597133" w:rsidP="00C067C8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广州市晨风信息科技</w:t>
      </w:r>
      <w:r w:rsidRPr="00C067C8">
        <w:rPr>
          <w:rFonts w:ascii="黑体" w:eastAsia="黑体" w:hint="eastAsia"/>
          <w:b/>
          <w:sz w:val="44"/>
          <w:szCs w:val="44"/>
        </w:rPr>
        <w:t>有限公司</w:t>
      </w:r>
    </w:p>
    <w:p w:rsidR="00597133" w:rsidRDefault="00597133" w:rsidP="00C067C8">
      <w:pPr>
        <w:jc w:val="center"/>
        <w:rPr>
          <w:rFonts w:ascii="黑体" w:eastAsia="黑体"/>
          <w:b/>
          <w:sz w:val="44"/>
          <w:szCs w:val="44"/>
        </w:rPr>
      </w:pPr>
    </w:p>
    <w:p w:rsidR="00597133" w:rsidRPr="00C067C8" w:rsidRDefault="00597133" w:rsidP="00C067C8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二○一四年八月</w:t>
      </w:r>
    </w:p>
    <w:p w:rsidR="00597133" w:rsidRDefault="00597133" w:rsidP="00C067C8">
      <w:pPr>
        <w:rPr>
          <w:b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2131"/>
        <w:gridCol w:w="2130"/>
        <w:gridCol w:w="2131"/>
      </w:tblGrid>
      <w:tr w:rsidR="00597133" w:rsidTr="0073063A">
        <w:tc>
          <w:tcPr>
            <w:tcW w:w="8522" w:type="dxa"/>
            <w:gridSpan w:val="4"/>
          </w:tcPr>
          <w:p w:rsidR="00597133" w:rsidRPr="0073063A" w:rsidRDefault="00597133" w:rsidP="0073063A">
            <w:pPr>
              <w:jc w:val="left"/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一、项目名称：</w:t>
            </w:r>
            <w:r w:rsidRPr="0073063A">
              <w:rPr>
                <w:rFonts w:ascii="华文中宋" w:eastAsia="华文中宋" w:hAnsi="华文中宋"/>
                <w:b/>
                <w:sz w:val="24"/>
              </w:rPr>
              <w:t xml:space="preserve"> </w:t>
            </w:r>
          </w:p>
        </w:tc>
      </w:tr>
      <w:tr w:rsidR="00597133" w:rsidTr="0073063A">
        <w:tc>
          <w:tcPr>
            <w:tcW w:w="2130" w:type="dxa"/>
          </w:tcPr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二、立项人</w:t>
            </w:r>
          </w:p>
        </w:tc>
        <w:tc>
          <w:tcPr>
            <w:tcW w:w="2131" w:type="dxa"/>
          </w:tcPr>
          <w:p w:rsidR="00597133" w:rsidRPr="0073063A" w:rsidRDefault="00597133" w:rsidP="00C067C8">
            <w:pPr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130" w:type="dxa"/>
          </w:tcPr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三、立项时间</w:t>
            </w:r>
          </w:p>
        </w:tc>
        <w:tc>
          <w:tcPr>
            <w:tcW w:w="2131" w:type="dxa"/>
          </w:tcPr>
          <w:p w:rsidR="00597133" w:rsidRPr="0073063A" w:rsidRDefault="00597133" w:rsidP="00C067C8">
            <w:pPr>
              <w:rPr>
                <w:rFonts w:ascii="华文中宋" w:eastAsia="华文中宋" w:hAnsi="华文中宋"/>
                <w:sz w:val="24"/>
              </w:rPr>
            </w:pPr>
          </w:p>
        </w:tc>
      </w:tr>
      <w:tr w:rsidR="00597133" w:rsidTr="0073063A">
        <w:trPr>
          <w:trHeight w:val="3466"/>
        </w:trPr>
        <w:tc>
          <w:tcPr>
            <w:tcW w:w="8522" w:type="dxa"/>
            <w:gridSpan w:val="4"/>
          </w:tcPr>
          <w:p w:rsidR="00597133" w:rsidRPr="0073063A" w:rsidRDefault="00597133" w:rsidP="006A44A5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四、项目目标：</w:t>
            </w:r>
          </w:p>
          <w:p w:rsidR="00597133" w:rsidRPr="0073063A" w:rsidRDefault="00597133" w:rsidP="00597133">
            <w:pPr>
              <w:ind w:firstLineChars="250" w:firstLine="31680"/>
              <w:rPr>
                <w:rFonts w:ascii="华文中宋" w:eastAsia="华文中宋" w:hAnsi="华文中宋"/>
                <w:b/>
                <w:sz w:val="24"/>
              </w:rPr>
            </w:pPr>
          </w:p>
        </w:tc>
      </w:tr>
      <w:tr w:rsidR="00597133" w:rsidTr="0073063A">
        <w:trPr>
          <w:trHeight w:val="8201"/>
        </w:trPr>
        <w:tc>
          <w:tcPr>
            <w:tcW w:w="8522" w:type="dxa"/>
            <w:gridSpan w:val="4"/>
          </w:tcPr>
          <w:p w:rsidR="00597133" w:rsidRPr="0073063A" w:rsidRDefault="00597133" w:rsidP="006A44A5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五、项目计划：</w:t>
            </w:r>
          </w:p>
          <w:p w:rsidR="00597133" w:rsidRPr="0073063A" w:rsidRDefault="00597133" w:rsidP="00597133">
            <w:pPr>
              <w:ind w:firstLineChars="200" w:firstLine="31680"/>
              <w:rPr>
                <w:rFonts w:ascii="黑体" w:eastAsia="黑体" w:hAnsi="华文中宋"/>
                <w:szCs w:val="21"/>
              </w:rPr>
            </w:pPr>
          </w:p>
        </w:tc>
      </w:tr>
      <w:tr w:rsidR="00597133" w:rsidTr="0073063A">
        <w:tc>
          <w:tcPr>
            <w:tcW w:w="8522" w:type="dxa"/>
            <w:gridSpan w:val="4"/>
          </w:tcPr>
          <w:p w:rsidR="00597133" w:rsidRPr="0073063A" w:rsidRDefault="00597133" w:rsidP="006A44A5">
            <w:pPr>
              <w:rPr>
                <w:rFonts w:ascii="华文中宋" w:eastAsia="华文中宋" w:hAnsi="华文中宋"/>
                <w:b/>
                <w:sz w:val="24"/>
              </w:rPr>
            </w:pPr>
          </w:p>
          <w:p w:rsidR="00597133" w:rsidRPr="0073063A" w:rsidRDefault="00597133" w:rsidP="006A44A5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六、项目组成员：</w:t>
            </w:r>
          </w:p>
          <w:p w:rsidR="00597133" w:rsidRPr="0073063A" w:rsidRDefault="00597133" w:rsidP="006A44A5">
            <w:pPr>
              <w:rPr>
                <w:rFonts w:ascii="黑体" w:eastAsia="黑体" w:hAnsi="华文中宋"/>
                <w:szCs w:val="21"/>
              </w:rPr>
            </w:pPr>
          </w:p>
          <w:p w:rsidR="00597133" w:rsidRDefault="00597133" w:rsidP="006A44A5">
            <w:pPr>
              <w:rPr>
                <w:rFonts w:ascii="黑体" w:eastAsia="黑体" w:hAnsi="华文中宋"/>
                <w:szCs w:val="21"/>
              </w:rPr>
            </w:pPr>
          </w:p>
          <w:p w:rsidR="00597133" w:rsidRDefault="00597133" w:rsidP="006A44A5">
            <w:pPr>
              <w:rPr>
                <w:rFonts w:ascii="黑体" w:eastAsia="黑体" w:hAnsi="华文中宋"/>
                <w:szCs w:val="21"/>
              </w:rPr>
            </w:pPr>
          </w:p>
          <w:p w:rsidR="00597133" w:rsidRDefault="00597133" w:rsidP="006A44A5">
            <w:pPr>
              <w:rPr>
                <w:rFonts w:ascii="黑体" w:eastAsia="黑体" w:hAnsi="华文中宋"/>
                <w:szCs w:val="21"/>
              </w:rPr>
            </w:pPr>
          </w:p>
          <w:p w:rsidR="00597133" w:rsidRDefault="00597133" w:rsidP="006A44A5">
            <w:pPr>
              <w:rPr>
                <w:rFonts w:ascii="黑体" w:eastAsia="黑体" w:hAnsi="华文中宋"/>
                <w:szCs w:val="21"/>
              </w:rPr>
            </w:pPr>
          </w:p>
          <w:p w:rsidR="00597133" w:rsidRDefault="00597133" w:rsidP="006A44A5">
            <w:pPr>
              <w:rPr>
                <w:rFonts w:ascii="黑体" w:eastAsia="黑体" w:hAnsi="华文中宋"/>
                <w:szCs w:val="21"/>
              </w:rPr>
            </w:pPr>
          </w:p>
          <w:p w:rsidR="00597133" w:rsidRPr="0073063A" w:rsidRDefault="00597133" w:rsidP="006A44A5">
            <w:pPr>
              <w:rPr>
                <w:rFonts w:ascii="黑体" w:eastAsia="黑体" w:hAnsi="华文中宋"/>
                <w:szCs w:val="21"/>
              </w:rPr>
            </w:pPr>
          </w:p>
          <w:p w:rsidR="00597133" w:rsidRPr="0073063A" w:rsidRDefault="00597133" w:rsidP="006A44A5">
            <w:pPr>
              <w:rPr>
                <w:rFonts w:ascii="黑体" w:eastAsia="黑体" w:hAnsi="华文中宋"/>
                <w:szCs w:val="21"/>
              </w:rPr>
            </w:pPr>
          </w:p>
          <w:p w:rsidR="00597133" w:rsidRPr="0073063A" w:rsidRDefault="00597133" w:rsidP="006A44A5">
            <w:pPr>
              <w:rPr>
                <w:rFonts w:ascii="黑体" w:eastAsia="黑体" w:hAnsi="华文中宋"/>
                <w:szCs w:val="21"/>
              </w:rPr>
            </w:pPr>
          </w:p>
        </w:tc>
      </w:tr>
      <w:tr w:rsidR="00597133" w:rsidTr="0073063A">
        <w:tc>
          <w:tcPr>
            <w:tcW w:w="8522" w:type="dxa"/>
            <w:gridSpan w:val="4"/>
          </w:tcPr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七、项目预算：</w:t>
            </w:r>
          </w:p>
          <w:p w:rsidR="00597133" w:rsidRDefault="00597133" w:rsidP="00597133">
            <w:pPr>
              <w:ind w:firstLineChars="200" w:firstLine="31680"/>
              <w:rPr>
                <w:rFonts w:ascii="黑体" w:eastAsia="黑体" w:hAnsi="华文中宋"/>
                <w:szCs w:val="21"/>
              </w:rPr>
            </w:pPr>
          </w:p>
          <w:p w:rsidR="00597133" w:rsidRDefault="00597133" w:rsidP="00597133">
            <w:pPr>
              <w:ind w:firstLineChars="200" w:firstLine="31680"/>
              <w:rPr>
                <w:rFonts w:ascii="黑体" w:eastAsia="黑体" w:hAnsi="华文中宋"/>
                <w:szCs w:val="21"/>
              </w:rPr>
            </w:pPr>
          </w:p>
          <w:p w:rsidR="00597133" w:rsidRPr="0073063A" w:rsidRDefault="00597133" w:rsidP="00597133">
            <w:pPr>
              <w:ind w:firstLineChars="200" w:firstLine="31680"/>
              <w:rPr>
                <w:rFonts w:ascii="黑体" w:eastAsia="黑体" w:hAnsi="华文中宋"/>
                <w:szCs w:val="21"/>
              </w:rPr>
            </w:pPr>
          </w:p>
          <w:p w:rsidR="00597133" w:rsidRPr="0073063A" w:rsidRDefault="00597133" w:rsidP="00597133">
            <w:pPr>
              <w:ind w:firstLineChars="200" w:firstLine="31680"/>
              <w:rPr>
                <w:rFonts w:ascii="黑体" w:eastAsia="黑体" w:hAnsi="华文中宋"/>
                <w:szCs w:val="21"/>
              </w:rPr>
            </w:pPr>
          </w:p>
          <w:p w:rsidR="00597133" w:rsidRPr="0073063A" w:rsidRDefault="00597133" w:rsidP="00597133">
            <w:pPr>
              <w:ind w:firstLineChars="200" w:firstLine="31680"/>
              <w:rPr>
                <w:rFonts w:ascii="黑体" w:eastAsia="黑体" w:hAnsi="华文中宋"/>
                <w:szCs w:val="21"/>
              </w:rPr>
            </w:pPr>
          </w:p>
          <w:p w:rsidR="00597133" w:rsidRPr="0073063A" w:rsidRDefault="00597133" w:rsidP="00597133">
            <w:pPr>
              <w:ind w:firstLineChars="200" w:firstLine="31680"/>
              <w:rPr>
                <w:rFonts w:ascii="黑体" w:eastAsia="黑体" w:hAnsi="华文中宋"/>
                <w:szCs w:val="21"/>
              </w:rPr>
            </w:pPr>
          </w:p>
          <w:p w:rsidR="00597133" w:rsidRPr="0073063A" w:rsidRDefault="00597133" w:rsidP="00597133">
            <w:pPr>
              <w:ind w:firstLineChars="200" w:firstLine="31680"/>
              <w:rPr>
                <w:rFonts w:ascii="黑体" w:eastAsia="黑体" w:hAnsi="华文中宋"/>
                <w:szCs w:val="21"/>
              </w:rPr>
            </w:pPr>
          </w:p>
        </w:tc>
      </w:tr>
      <w:tr w:rsidR="00597133" w:rsidTr="0073063A">
        <w:tc>
          <w:tcPr>
            <w:tcW w:w="8522" w:type="dxa"/>
            <w:gridSpan w:val="4"/>
          </w:tcPr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八、其他：</w:t>
            </w:r>
          </w:p>
          <w:p w:rsidR="00597133" w:rsidRPr="0073063A" w:rsidRDefault="00597133" w:rsidP="00C067C8">
            <w:pPr>
              <w:rPr>
                <w:rFonts w:ascii="华文中宋" w:eastAsia="华文中宋" w:hAnsi="华文中宋"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sz w:val="24"/>
              </w:rPr>
              <w:t>无</w:t>
            </w:r>
          </w:p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</w:p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</w:p>
        </w:tc>
      </w:tr>
      <w:tr w:rsidR="00597133" w:rsidTr="0073063A">
        <w:tc>
          <w:tcPr>
            <w:tcW w:w="8522" w:type="dxa"/>
            <w:gridSpan w:val="4"/>
          </w:tcPr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九、审批意见：</w:t>
            </w:r>
          </w:p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</w:p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</w:p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/>
                <w:b/>
                <w:sz w:val="24"/>
              </w:rPr>
              <w:t xml:space="preserve">                                     </w:t>
            </w: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总经理签字：</w:t>
            </w:r>
            <w:r w:rsidRPr="0073063A">
              <w:rPr>
                <w:rFonts w:ascii="华文中宋" w:eastAsia="华文中宋" w:hAnsi="华文中宋"/>
                <w:b/>
                <w:sz w:val="24"/>
              </w:rPr>
              <w:t xml:space="preserve">  </w:t>
            </w:r>
          </w:p>
          <w:p w:rsidR="00597133" w:rsidRPr="0073063A" w:rsidRDefault="00597133" w:rsidP="00C067C8">
            <w:pPr>
              <w:rPr>
                <w:rFonts w:ascii="华文中宋" w:eastAsia="华文中宋" w:hAnsi="华文中宋"/>
                <w:b/>
                <w:sz w:val="24"/>
              </w:rPr>
            </w:pPr>
            <w:r w:rsidRPr="0073063A">
              <w:rPr>
                <w:rFonts w:ascii="华文中宋" w:eastAsia="华文中宋" w:hAnsi="华文中宋"/>
                <w:b/>
                <w:sz w:val="24"/>
              </w:rPr>
              <w:t xml:space="preserve">                                       </w:t>
            </w: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时</w:t>
            </w:r>
            <w:r w:rsidRPr="0073063A">
              <w:rPr>
                <w:rFonts w:ascii="华文中宋" w:eastAsia="华文中宋" w:hAnsi="华文中宋"/>
                <w:b/>
                <w:sz w:val="24"/>
              </w:rPr>
              <w:t xml:space="preserve">    </w:t>
            </w:r>
            <w:r w:rsidRPr="0073063A">
              <w:rPr>
                <w:rFonts w:ascii="华文中宋" w:eastAsia="华文中宋" w:hAnsi="华文中宋" w:hint="eastAsia"/>
                <w:b/>
                <w:sz w:val="24"/>
              </w:rPr>
              <w:t>间：</w:t>
            </w:r>
          </w:p>
        </w:tc>
      </w:tr>
    </w:tbl>
    <w:p w:rsidR="00597133" w:rsidRPr="00523F6C" w:rsidRDefault="00597133" w:rsidP="00597133">
      <w:pPr>
        <w:ind w:firstLineChars="4200" w:firstLine="31680"/>
        <w:rPr>
          <w:sz w:val="18"/>
          <w:szCs w:val="18"/>
        </w:rPr>
      </w:pPr>
      <w:r w:rsidRPr="00523F6C">
        <w:rPr>
          <w:sz w:val="18"/>
          <w:szCs w:val="18"/>
        </w:rPr>
        <w:t>YJ-00</w:t>
      </w:r>
      <w:r>
        <w:rPr>
          <w:sz w:val="18"/>
          <w:szCs w:val="18"/>
        </w:rPr>
        <w:t>1</w:t>
      </w:r>
      <w:r w:rsidRPr="00523F6C">
        <w:rPr>
          <w:sz w:val="18"/>
          <w:szCs w:val="18"/>
        </w:rPr>
        <w:t>-A</w:t>
      </w:r>
    </w:p>
    <w:sectPr w:rsidR="00597133" w:rsidRPr="00523F6C" w:rsidSect="0036757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133" w:rsidRDefault="00597133">
      <w:r>
        <w:separator/>
      </w:r>
    </w:p>
    <w:p w:rsidR="00597133" w:rsidRDefault="00597133"/>
  </w:endnote>
  <w:endnote w:type="continuationSeparator" w:id="1">
    <w:p w:rsidR="00597133" w:rsidRDefault="00597133">
      <w:r>
        <w:continuationSeparator/>
      </w:r>
    </w:p>
    <w:p w:rsidR="00597133" w:rsidRDefault="0059713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Dotum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133" w:rsidRDefault="00597133" w:rsidP="00F510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7133" w:rsidRDefault="00597133" w:rsidP="00776B4C">
    <w:pPr>
      <w:pStyle w:val="Footer"/>
      <w:ind w:right="360"/>
    </w:pPr>
  </w:p>
  <w:p w:rsidR="00597133" w:rsidRDefault="0059713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133" w:rsidRDefault="00597133" w:rsidP="00B401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97133" w:rsidRDefault="00597133" w:rsidP="00D52DA7">
    <w:pPr>
      <w:pStyle w:val="Footer"/>
      <w:tabs>
        <w:tab w:val="left" w:pos="4320"/>
      </w:tabs>
      <w:ind w:right="360"/>
    </w:pPr>
  </w:p>
  <w:p w:rsidR="00597133" w:rsidRDefault="0059713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133" w:rsidRDefault="00597133">
      <w:r>
        <w:separator/>
      </w:r>
    </w:p>
    <w:p w:rsidR="00597133" w:rsidRDefault="00597133"/>
  </w:footnote>
  <w:footnote w:type="continuationSeparator" w:id="1">
    <w:p w:rsidR="00597133" w:rsidRDefault="00597133">
      <w:r>
        <w:continuationSeparator/>
      </w:r>
    </w:p>
    <w:p w:rsidR="00597133" w:rsidRDefault="0059713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133" w:rsidRDefault="00597133">
    <w:pPr>
      <w:pStyle w:val="Header"/>
    </w:pPr>
  </w:p>
  <w:p w:rsidR="00597133" w:rsidRDefault="0059713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133" w:rsidRDefault="00597133" w:rsidP="00F138F9">
    <w:pPr>
      <w:pStyle w:val="Header"/>
      <w:jc w:val="both"/>
    </w:pPr>
  </w:p>
  <w:p w:rsidR="00597133" w:rsidRDefault="00597133" w:rsidP="00F138F9">
    <w:pPr>
      <w:pStyle w:val="Header"/>
      <w:jc w:val="both"/>
    </w:pPr>
  </w:p>
  <w:p w:rsidR="00597133" w:rsidRDefault="00597133" w:rsidP="00F138F9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D2A"/>
    <w:multiLevelType w:val="hybridMultilevel"/>
    <w:tmpl w:val="A10CCAE6"/>
    <w:lvl w:ilvl="0" w:tplc="83E2FD1C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  <w:rPr>
        <w:rFonts w:cs="Times New Roman"/>
      </w:rPr>
    </w:lvl>
  </w:abstractNum>
  <w:abstractNum w:abstractNumId="1">
    <w:nsid w:val="282F4397"/>
    <w:multiLevelType w:val="hybridMultilevel"/>
    <w:tmpl w:val="AA842458"/>
    <w:lvl w:ilvl="0" w:tplc="0208512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2B6C0CB7"/>
    <w:multiLevelType w:val="hybridMultilevel"/>
    <w:tmpl w:val="627C86BC"/>
    <w:lvl w:ilvl="0" w:tplc="9C62F63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387A53CD"/>
    <w:multiLevelType w:val="hybridMultilevel"/>
    <w:tmpl w:val="4D7C1FC2"/>
    <w:lvl w:ilvl="0" w:tplc="7D26B16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456C002D"/>
    <w:multiLevelType w:val="hybridMultilevel"/>
    <w:tmpl w:val="795C2C4A"/>
    <w:lvl w:ilvl="0" w:tplc="9D08BDA2">
      <w:start w:val="4"/>
      <w:numFmt w:val="japaneseCounting"/>
      <w:lvlText w:val="第%1章"/>
      <w:lvlJc w:val="left"/>
      <w:pPr>
        <w:tabs>
          <w:tab w:val="num" w:pos="1650"/>
        </w:tabs>
        <w:ind w:left="1650" w:hanging="112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  <w:rPr>
        <w:rFonts w:cs="Times New Roman"/>
      </w:rPr>
    </w:lvl>
  </w:abstractNum>
  <w:abstractNum w:abstractNumId="5">
    <w:nsid w:val="5AA8301B"/>
    <w:multiLevelType w:val="hybridMultilevel"/>
    <w:tmpl w:val="90B4E7A8"/>
    <w:lvl w:ilvl="0" w:tplc="C2C6BC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6">
    <w:nsid w:val="7565056C"/>
    <w:multiLevelType w:val="hybridMultilevel"/>
    <w:tmpl w:val="6D548DA8"/>
    <w:lvl w:ilvl="0" w:tplc="72209C7A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  <w:rPr>
        <w:rFonts w:cs="Times New Roman"/>
      </w:rPr>
    </w:lvl>
  </w:abstractNum>
  <w:abstractNum w:abstractNumId="7">
    <w:nsid w:val="76F55650"/>
    <w:multiLevelType w:val="hybridMultilevel"/>
    <w:tmpl w:val="1CE6EA66"/>
    <w:lvl w:ilvl="0" w:tplc="FA46D58C">
      <w:start w:val="1"/>
      <w:numFmt w:val="decimal"/>
      <w:lvlText w:val="%1."/>
      <w:lvlJc w:val="left"/>
      <w:pPr>
        <w:tabs>
          <w:tab w:val="num" w:pos="735"/>
        </w:tabs>
        <w:ind w:left="735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  <w:rPr>
        <w:rFonts w:cs="Times New Roman"/>
      </w:rPr>
    </w:lvl>
  </w:abstractNum>
  <w:abstractNum w:abstractNumId="8">
    <w:nsid w:val="77BE74E6"/>
    <w:multiLevelType w:val="hybridMultilevel"/>
    <w:tmpl w:val="5BC61DEA"/>
    <w:lvl w:ilvl="0" w:tplc="DC4E45F0">
      <w:start w:val="1"/>
      <w:numFmt w:val="decimal"/>
      <w:lvlText w:val="%1、"/>
      <w:lvlJc w:val="left"/>
      <w:pPr>
        <w:ind w:left="7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  <w:rPr>
        <w:rFonts w:cs="Times New Roman"/>
      </w:rPr>
    </w:lvl>
  </w:abstractNum>
  <w:abstractNum w:abstractNumId="9">
    <w:nsid w:val="7F512D82"/>
    <w:multiLevelType w:val="hybridMultilevel"/>
    <w:tmpl w:val="B088DE34"/>
    <w:lvl w:ilvl="0" w:tplc="33246CCE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B84"/>
    <w:rsid w:val="0000330C"/>
    <w:rsid w:val="000033FF"/>
    <w:rsid w:val="0000644E"/>
    <w:rsid w:val="00027F82"/>
    <w:rsid w:val="00042EA4"/>
    <w:rsid w:val="00043BB7"/>
    <w:rsid w:val="00046727"/>
    <w:rsid w:val="0005760F"/>
    <w:rsid w:val="00064197"/>
    <w:rsid w:val="00087564"/>
    <w:rsid w:val="0008789F"/>
    <w:rsid w:val="00095FE3"/>
    <w:rsid w:val="000A1AC1"/>
    <w:rsid w:val="000A226B"/>
    <w:rsid w:val="000B7E1F"/>
    <w:rsid w:val="000C5741"/>
    <w:rsid w:val="000C772C"/>
    <w:rsid w:val="000D080E"/>
    <w:rsid w:val="000E6573"/>
    <w:rsid w:val="000F0EA1"/>
    <w:rsid w:val="00100DE3"/>
    <w:rsid w:val="00103596"/>
    <w:rsid w:val="001049AB"/>
    <w:rsid w:val="00113687"/>
    <w:rsid w:val="00115283"/>
    <w:rsid w:val="001241AF"/>
    <w:rsid w:val="00126311"/>
    <w:rsid w:val="0014091A"/>
    <w:rsid w:val="00145AE0"/>
    <w:rsid w:val="00146896"/>
    <w:rsid w:val="00153566"/>
    <w:rsid w:val="00164CE2"/>
    <w:rsid w:val="00171C71"/>
    <w:rsid w:val="00172CB4"/>
    <w:rsid w:val="00181A97"/>
    <w:rsid w:val="00182704"/>
    <w:rsid w:val="001959B5"/>
    <w:rsid w:val="001964B6"/>
    <w:rsid w:val="0019740B"/>
    <w:rsid w:val="001B7B1C"/>
    <w:rsid w:val="001C4649"/>
    <w:rsid w:val="001D1D11"/>
    <w:rsid w:val="001D44EA"/>
    <w:rsid w:val="001E1549"/>
    <w:rsid w:val="001E1B7B"/>
    <w:rsid w:val="001E4E41"/>
    <w:rsid w:val="001F003C"/>
    <w:rsid w:val="001F03DD"/>
    <w:rsid w:val="001F1D55"/>
    <w:rsid w:val="001F2AFE"/>
    <w:rsid w:val="0020026A"/>
    <w:rsid w:val="002014A4"/>
    <w:rsid w:val="00203454"/>
    <w:rsid w:val="00204900"/>
    <w:rsid w:val="00210DD1"/>
    <w:rsid w:val="00211A43"/>
    <w:rsid w:val="0021402C"/>
    <w:rsid w:val="0021453C"/>
    <w:rsid w:val="002319E2"/>
    <w:rsid w:val="002367AC"/>
    <w:rsid w:val="00237132"/>
    <w:rsid w:val="0024163B"/>
    <w:rsid w:val="00242A07"/>
    <w:rsid w:val="002455D3"/>
    <w:rsid w:val="00250B83"/>
    <w:rsid w:val="00282CD0"/>
    <w:rsid w:val="002834F9"/>
    <w:rsid w:val="0029565E"/>
    <w:rsid w:val="002B4DE9"/>
    <w:rsid w:val="002C2B94"/>
    <w:rsid w:val="002C5746"/>
    <w:rsid w:val="002D333C"/>
    <w:rsid w:val="002D6AAA"/>
    <w:rsid w:val="002F7A4F"/>
    <w:rsid w:val="0030372E"/>
    <w:rsid w:val="00304438"/>
    <w:rsid w:val="0031167D"/>
    <w:rsid w:val="00315355"/>
    <w:rsid w:val="00320118"/>
    <w:rsid w:val="00324F64"/>
    <w:rsid w:val="003253B0"/>
    <w:rsid w:val="00332CF0"/>
    <w:rsid w:val="00334A18"/>
    <w:rsid w:val="00334C17"/>
    <w:rsid w:val="00337671"/>
    <w:rsid w:val="00340BAF"/>
    <w:rsid w:val="003416ED"/>
    <w:rsid w:val="0034310F"/>
    <w:rsid w:val="003448A2"/>
    <w:rsid w:val="003532BD"/>
    <w:rsid w:val="00354B4E"/>
    <w:rsid w:val="003550FA"/>
    <w:rsid w:val="00367570"/>
    <w:rsid w:val="00370A38"/>
    <w:rsid w:val="00370DA6"/>
    <w:rsid w:val="00375D4B"/>
    <w:rsid w:val="00381F3D"/>
    <w:rsid w:val="00384766"/>
    <w:rsid w:val="0039017A"/>
    <w:rsid w:val="003922BA"/>
    <w:rsid w:val="00392AAC"/>
    <w:rsid w:val="00396E5A"/>
    <w:rsid w:val="00397ACC"/>
    <w:rsid w:val="003A508D"/>
    <w:rsid w:val="003B0A0E"/>
    <w:rsid w:val="003B1187"/>
    <w:rsid w:val="003B26F2"/>
    <w:rsid w:val="003B34F4"/>
    <w:rsid w:val="003D4B38"/>
    <w:rsid w:val="003F72BE"/>
    <w:rsid w:val="00400095"/>
    <w:rsid w:val="0041042F"/>
    <w:rsid w:val="00410880"/>
    <w:rsid w:val="00416B97"/>
    <w:rsid w:val="00422FB7"/>
    <w:rsid w:val="00423C7F"/>
    <w:rsid w:val="00425E25"/>
    <w:rsid w:val="00426B66"/>
    <w:rsid w:val="004306E7"/>
    <w:rsid w:val="00443F56"/>
    <w:rsid w:val="00444D8D"/>
    <w:rsid w:val="00446E7A"/>
    <w:rsid w:val="00447801"/>
    <w:rsid w:val="004571CB"/>
    <w:rsid w:val="0045732B"/>
    <w:rsid w:val="004627BC"/>
    <w:rsid w:val="0047255D"/>
    <w:rsid w:val="004742BB"/>
    <w:rsid w:val="00474B8D"/>
    <w:rsid w:val="004843E1"/>
    <w:rsid w:val="004866FB"/>
    <w:rsid w:val="004875A7"/>
    <w:rsid w:val="00496958"/>
    <w:rsid w:val="004A2D78"/>
    <w:rsid w:val="004A2FAB"/>
    <w:rsid w:val="004A3F6F"/>
    <w:rsid w:val="004B3B09"/>
    <w:rsid w:val="004C0057"/>
    <w:rsid w:val="004C2A27"/>
    <w:rsid w:val="004C3CDD"/>
    <w:rsid w:val="004C4130"/>
    <w:rsid w:val="004D075E"/>
    <w:rsid w:val="004D1ADD"/>
    <w:rsid w:val="004D6890"/>
    <w:rsid w:val="004D7D07"/>
    <w:rsid w:val="004E0D00"/>
    <w:rsid w:val="004E146D"/>
    <w:rsid w:val="004E25BA"/>
    <w:rsid w:val="004F517C"/>
    <w:rsid w:val="00502567"/>
    <w:rsid w:val="00503473"/>
    <w:rsid w:val="0050405D"/>
    <w:rsid w:val="00511B5C"/>
    <w:rsid w:val="0051699B"/>
    <w:rsid w:val="00520796"/>
    <w:rsid w:val="00523F6C"/>
    <w:rsid w:val="0052463D"/>
    <w:rsid w:val="0053150A"/>
    <w:rsid w:val="0053603B"/>
    <w:rsid w:val="005366F0"/>
    <w:rsid w:val="0056401A"/>
    <w:rsid w:val="00570FE0"/>
    <w:rsid w:val="00572724"/>
    <w:rsid w:val="00572E7C"/>
    <w:rsid w:val="005737A8"/>
    <w:rsid w:val="0057414D"/>
    <w:rsid w:val="00580CCF"/>
    <w:rsid w:val="0058382D"/>
    <w:rsid w:val="0058630B"/>
    <w:rsid w:val="00590DB8"/>
    <w:rsid w:val="00597133"/>
    <w:rsid w:val="005B2B3E"/>
    <w:rsid w:val="005B4A14"/>
    <w:rsid w:val="005B6539"/>
    <w:rsid w:val="005C34A8"/>
    <w:rsid w:val="005D28A2"/>
    <w:rsid w:val="005D59C5"/>
    <w:rsid w:val="005D6F3D"/>
    <w:rsid w:val="005F0260"/>
    <w:rsid w:val="005F68C4"/>
    <w:rsid w:val="005F725A"/>
    <w:rsid w:val="006156FC"/>
    <w:rsid w:val="00617B1E"/>
    <w:rsid w:val="00621358"/>
    <w:rsid w:val="00630BF8"/>
    <w:rsid w:val="00630D72"/>
    <w:rsid w:val="0063472B"/>
    <w:rsid w:val="00637608"/>
    <w:rsid w:val="00646A7B"/>
    <w:rsid w:val="00651A45"/>
    <w:rsid w:val="00651FA0"/>
    <w:rsid w:val="0065418D"/>
    <w:rsid w:val="006555FC"/>
    <w:rsid w:val="00655628"/>
    <w:rsid w:val="00656A44"/>
    <w:rsid w:val="00660727"/>
    <w:rsid w:val="00661A54"/>
    <w:rsid w:val="006729E9"/>
    <w:rsid w:val="00676EEC"/>
    <w:rsid w:val="00677497"/>
    <w:rsid w:val="0068560B"/>
    <w:rsid w:val="006860A7"/>
    <w:rsid w:val="0068645D"/>
    <w:rsid w:val="00691F85"/>
    <w:rsid w:val="0069253A"/>
    <w:rsid w:val="006A134D"/>
    <w:rsid w:val="006A1355"/>
    <w:rsid w:val="006A3FC7"/>
    <w:rsid w:val="006A44A5"/>
    <w:rsid w:val="006B4BE6"/>
    <w:rsid w:val="006C229F"/>
    <w:rsid w:val="006D166C"/>
    <w:rsid w:val="006D40C7"/>
    <w:rsid w:val="006D668D"/>
    <w:rsid w:val="006E0C39"/>
    <w:rsid w:val="006E2020"/>
    <w:rsid w:val="006F58D4"/>
    <w:rsid w:val="006F5C60"/>
    <w:rsid w:val="00705647"/>
    <w:rsid w:val="007112CC"/>
    <w:rsid w:val="00714EFC"/>
    <w:rsid w:val="00716E7A"/>
    <w:rsid w:val="007219C9"/>
    <w:rsid w:val="0072292D"/>
    <w:rsid w:val="0072390F"/>
    <w:rsid w:val="0073063A"/>
    <w:rsid w:val="00740BC7"/>
    <w:rsid w:val="007451FC"/>
    <w:rsid w:val="00745898"/>
    <w:rsid w:val="00754D4D"/>
    <w:rsid w:val="00755918"/>
    <w:rsid w:val="00755A3C"/>
    <w:rsid w:val="00755EB8"/>
    <w:rsid w:val="00760A57"/>
    <w:rsid w:val="007738DD"/>
    <w:rsid w:val="007741EF"/>
    <w:rsid w:val="00774374"/>
    <w:rsid w:val="00774EB2"/>
    <w:rsid w:val="00776B4C"/>
    <w:rsid w:val="00786DE7"/>
    <w:rsid w:val="0078767B"/>
    <w:rsid w:val="0079637D"/>
    <w:rsid w:val="007A0BEA"/>
    <w:rsid w:val="007B4FF3"/>
    <w:rsid w:val="007C189C"/>
    <w:rsid w:val="007D1FB9"/>
    <w:rsid w:val="007D62E1"/>
    <w:rsid w:val="007D6F8A"/>
    <w:rsid w:val="007E09A9"/>
    <w:rsid w:val="007E5AFD"/>
    <w:rsid w:val="007F0518"/>
    <w:rsid w:val="007F6455"/>
    <w:rsid w:val="008028DC"/>
    <w:rsid w:val="00802B51"/>
    <w:rsid w:val="008032F6"/>
    <w:rsid w:val="0080763A"/>
    <w:rsid w:val="008136B7"/>
    <w:rsid w:val="00817995"/>
    <w:rsid w:val="00825910"/>
    <w:rsid w:val="00833FD9"/>
    <w:rsid w:val="00834C1A"/>
    <w:rsid w:val="00836F55"/>
    <w:rsid w:val="0083794D"/>
    <w:rsid w:val="00837A1B"/>
    <w:rsid w:val="00841689"/>
    <w:rsid w:val="00857253"/>
    <w:rsid w:val="00862A83"/>
    <w:rsid w:val="00865145"/>
    <w:rsid w:val="00874B4D"/>
    <w:rsid w:val="008842D1"/>
    <w:rsid w:val="008859EF"/>
    <w:rsid w:val="00890B6A"/>
    <w:rsid w:val="008A177D"/>
    <w:rsid w:val="008B1567"/>
    <w:rsid w:val="008B629F"/>
    <w:rsid w:val="008D53E9"/>
    <w:rsid w:val="008E3B6B"/>
    <w:rsid w:val="008F035E"/>
    <w:rsid w:val="009044F2"/>
    <w:rsid w:val="00904B4B"/>
    <w:rsid w:val="009112A1"/>
    <w:rsid w:val="00912453"/>
    <w:rsid w:val="00912C85"/>
    <w:rsid w:val="00917B57"/>
    <w:rsid w:val="00925E29"/>
    <w:rsid w:val="009326AD"/>
    <w:rsid w:val="00932EB0"/>
    <w:rsid w:val="00933A39"/>
    <w:rsid w:val="009361D3"/>
    <w:rsid w:val="009477F6"/>
    <w:rsid w:val="009500A0"/>
    <w:rsid w:val="009510C3"/>
    <w:rsid w:val="00953C3E"/>
    <w:rsid w:val="0096053A"/>
    <w:rsid w:val="00962F15"/>
    <w:rsid w:val="00963D3E"/>
    <w:rsid w:val="00964C60"/>
    <w:rsid w:val="00965311"/>
    <w:rsid w:val="00966799"/>
    <w:rsid w:val="00972063"/>
    <w:rsid w:val="009775B1"/>
    <w:rsid w:val="0098427F"/>
    <w:rsid w:val="009A6131"/>
    <w:rsid w:val="009B62A0"/>
    <w:rsid w:val="009C2254"/>
    <w:rsid w:val="009C5C2C"/>
    <w:rsid w:val="009C711C"/>
    <w:rsid w:val="009D0835"/>
    <w:rsid w:val="009D2887"/>
    <w:rsid w:val="009E2DC2"/>
    <w:rsid w:val="009E5364"/>
    <w:rsid w:val="009F5B69"/>
    <w:rsid w:val="00A102CF"/>
    <w:rsid w:val="00A1361B"/>
    <w:rsid w:val="00A2223E"/>
    <w:rsid w:val="00A35D2E"/>
    <w:rsid w:val="00A46F9E"/>
    <w:rsid w:val="00A545C5"/>
    <w:rsid w:val="00A60B34"/>
    <w:rsid w:val="00A61045"/>
    <w:rsid w:val="00A70EBC"/>
    <w:rsid w:val="00A7194A"/>
    <w:rsid w:val="00A87D60"/>
    <w:rsid w:val="00AA1B69"/>
    <w:rsid w:val="00AA1C5F"/>
    <w:rsid w:val="00AA44E0"/>
    <w:rsid w:val="00AA7F81"/>
    <w:rsid w:val="00AB20D9"/>
    <w:rsid w:val="00AC4966"/>
    <w:rsid w:val="00AD28BE"/>
    <w:rsid w:val="00AD2CFA"/>
    <w:rsid w:val="00AD5A33"/>
    <w:rsid w:val="00AD6533"/>
    <w:rsid w:val="00AE1B23"/>
    <w:rsid w:val="00AE6B96"/>
    <w:rsid w:val="00AF27C7"/>
    <w:rsid w:val="00AF2D38"/>
    <w:rsid w:val="00AF33EE"/>
    <w:rsid w:val="00AF351E"/>
    <w:rsid w:val="00AF38B7"/>
    <w:rsid w:val="00B001D3"/>
    <w:rsid w:val="00B05E01"/>
    <w:rsid w:val="00B125E6"/>
    <w:rsid w:val="00B22210"/>
    <w:rsid w:val="00B22A65"/>
    <w:rsid w:val="00B27D19"/>
    <w:rsid w:val="00B358D4"/>
    <w:rsid w:val="00B3668B"/>
    <w:rsid w:val="00B4013D"/>
    <w:rsid w:val="00B40ED4"/>
    <w:rsid w:val="00B42BAF"/>
    <w:rsid w:val="00B43A00"/>
    <w:rsid w:val="00B443CB"/>
    <w:rsid w:val="00B5552D"/>
    <w:rsid w:val="00B65F91"/>
    <w:rsid w:val="00B83FE4"/>
    <w:rsid w:val="00B91CB6"/>
    <w:rsid w:val="00B924D1"/>
    <w:rsid w:val="00BA5010"/>
    <w:rsid w:val="00BA7AAE"/>
    <w:rsid w:val="00BB1FEB"/>
    <w:rsid w:val="00BB4B26"/>
    <w:rsid w:val="00BB5475"/>
    <w:rsid w:val="00BD0B0F"/>
    <w:rsid w:val="00BD4F7B"/>
    <w:rsid w:val="00BD5E13"/>
    <w:rsid w:val="00BE3074"/>
    <w:rsid w:val="00BE3CA6"/>
    <w:rsid w:val="00BF6F2B"/>
    <w:rsid w:val="00BF7150"/>
    <w:rsid w:val="00C007DD"/>
    <w:rsid w:val="00C02996"/>
    <w:rsid w:val="00C05498"/>
    <w:rsid w:val="00C05B65"/>
    <w:rsid w:val="00C067C8"/>
    <w:rsid w:val="00C13675"/>
    <w:rsid w:val="00C1465C"/>
    <w:rsid w:val="00C16CE7"/>
    <w:rsid w:val="00C2119B"/>
    <w:rsid w:val="00C214E7"/>
    <w:rsid w:val="00C266B1"/>
    <w:rsid w:val="00C30CEC"/>
    <w:rsid w:val="00C32DB8"/>
    <w:rsid w:val="00C35967"/>
    <w:rsid w:val="00C3722E"/>
    <w:rsid w:val="00C53551"/>
    <w:rsid w:val="00C60F19"/>
    <w:rsid w:val="00C61783"/>
    <w:rsid w:val="00C66474"/>
    <w:rsid w:val="00C70801"/>
    <w:rsid w:val="00C74CE3"/>
    <w:rsid w:val="00C8309B"/>
    <w:rsid w:val="00C928D8"/>
    <w:rsid w:val="00CA009B"/>
    <w:rsid w:val="00CA080B"/>
    <w:rsid w:val="00CA1945"/>
    <w:rsid w:val="00CA3841"/>
    <w:rsid w:val="00CA7648"/>
    <w:rsid w:val="00CB518F"/>
    <w:rsid w:val="00CB6F02"/>
    <w:rsid w:val="00CD0851"/>
    <w:rsid w:val="00CD1F4B"/>
    <w:rsid w:val="00CD251E"/>
    <w:rsid w:val="00CD7CDD"/>
    <w:rsid w:val="00CE0645"/>
    <w:rsid w:val="00CE6BB8"/>
    <w:rsid w:val="00CF3362"/>
    <w:rsid w:val="00CF7974"/>
    <w:rsid w:val="00D0592C"/>
    <w:rsid w:val="00D130BE"/>
    <w:rsid w:val="00D17AD6"/>
    <w:rsid w:val="00D37AB3"/>
    <w:rsid w:val="00D37B1F"/>
    <w:rsid w:val="00D37EAC"/>
    <w:rsid w:val="00D455CD"/>
    <w:rsid w:val="00D50FCF"/>
    <w:rsid w:val="00D51B02"/>
    <w:rsid w:val="00D52209"/>
    <w:rsid w:val="00D52DA7"/>
    <w:rsid w:val="00D537CE"/>
    <w:rsid w:val="00D550B9"/>
    <w:rsid w:val="00D606D6"/>
    <w:rsid w:val="00D7133E"/>
    <w:rsid w:val="00D829E3"/>
    <w:rsid w:val="00D830A5"/>
    <w:rsid w:val="00D91039"/>
    <w:rsid w:val="00D946B4"/>
    <w:rsid w:val="00DC5F41"/>
    <w:rsid w:val="00DC6134"/>
    <w:rsid w:val="00DC68D7"/>
    <w:rsid w:val="00DC7B90"/>
    <w:rsid w:val="00DD3212"/>
    <w:rsid w:val="00DD5C04"/>
    <w:rsid w:val="00DD66A6"/>
    <w:rsid w:val="00DE32DE"/>
    <w:rsid w:val="00DF4F93"/>
    <w:rsid w:val="00E01345"/>
    <w:rsid w:val="00E0373E"/>
    <w:rsid w:val="00E03FF6"/>
    <w:rsid w:val="00E25B84"/>
    <w:rsid w:val="00E26F5B"/>
    <w:rsid w:val="00E27AB7"/>
    <w:rsid w:val="00E30401"/>
    <w:rsid w:val="00E3052D"/>
    <w:rsid w:val="00E32DE5"/>
    <w:rsid w:val="00E360F4"/>
    <w:rsid w:val="00E366EC"/>
    <w:rsid w:val="00E407E8"/>
    <w:rsid w:val="00E41E03"/>
    <w:rsid w:val="00E46FE1"/>
    <w:rsid w:val="00E6249D"/>
    <w:rsid w:val="00E636A5"/>
    <w:rsid w:val="00E71EB1"/>
    <w:rsid w:val="00E7455E"/>
    <w:rsid w:val="00E8043B"/>
    <w:rsid w:val="00E82996"/>
    <w:rsid w:val="00E82F20"/>
    <w:rsid w:val="00E90318"/>
    <w:rsid w:val="00EA213F"/>
    <w:rsid w:val="00EA3CA1"/>
    <w:rsid w:val="00EB1594"/>
    <w:rsid w:val="00EB677B"/>
    <w:rsid w:val="00ED3F3C"/>
    <w:rsid w:val="00EE095C"/>
    <w:rsid w:val="00EE5943"/>
    <w:rsid w:val="00F01275"/>
    <w:rsid w:val="00F1230E"/>
    <w:rsid w:val="00F123F2"/>
    <w:rsid w:val="00F138F9"/>
    <w:rsid w:val="00F27F1B"/>
    <w:rsid w:val="00F324D2"/>
    <w:rsid w:val="00F325D1"/>
    <w:rsid w:val="00F42DF9"/>
    <w:rsid w:val="00F50FEF"/>
    <w:rsid w:val="00F51031"/>
    <w:rsid w:val="00F515B3"/>
    <w:rsid w:val="00F54F93"/>
    <w:rsid w:val="00F6048A"/>
    <w:rsid w:val="00F65073"/>
    <w:rsid w:val="00F77AB4"/>
    <w:rsid w:val="00F90F4A"/>
    <w:rsid w:val="00F9300E"/>
    <w:rsid w:val="00FA534E"/>
    <w:rsid w:val="00FA7983"/>
    <w:rsid w:val="00FB2BDA"/>
    <w:rsid w:val="00FB68DA"/>
    <w:rsid w:val="00FC1A62"/>
    <w:rsid w:val="00FC2033"/>
    <w:rsid w:val="00FD03A8"/>
    <w:rsid w:val="00FE138D"/>
    <w:rsid w:val="00FE6E63"/>
    <w:rsid w:val="00FF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F2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6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760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776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7608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776B4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360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7608"/>
    <w:rPr>
      <w:rFonts w:cs="Times New Roman"/>
      <w:sz w:val="2"/>
    </w:rPr>
  </w:style>
  <w:style w:type="paragraph" w:styleId="Date">
    <w:name w:val="Date"/>
    <w:basedOn w:val="Normal"/>
    <w:next w:val="Normal"/>
    <w:link w:val="DateChar"/>
    <w:uiPriority w:val="99"/>
    <w:rsid w:val="00A35D2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63760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1049A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8B629F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046727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5D28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37608"/>
    <w:rPr>
      <w:rFonts w:ascii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0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425">
          <w:marLeft w:val="0"/>
          <w:marRight w:val="0"/>
          <w:marTop w:val="0"/>
          <w:marBottom w:val="0"/>
          <w:divBdr>
            <w:top w:val="single" w:sz="6" w:space="0" w:color="6E98C5"/>
            <w:left w:val="single" w:sz="6" w:space="0" w:color="6E98C5"/>
            <w:bottom w:val="single" w:sz="6" w:space="0" w:color="6E98C5"/>
            <w:right w:val="single" w:sz="6" w:space="0" w:color="6E98C5"/>
          </w:divBdr>
          <w:divsChild>
            <w:div w:id="814106436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6E98C5"/>
                <w:bottom w:val="none" w:sz="0" w:space="0" w:color="auto"/>
                <w:right w:val="none" w:sz="0" w:space="0" w:color="auto"/>
              </w:divBdr>
              <w:divsChild>
                <w:div w:id="8141064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413">
          <w:marLeft w:val="0"/>
          <w:marRight w:val="0"/>
          <w:marTop w:val="0"/>
          <w:marBottom w:val="0"/>
          <w:divBdr>
            <w:top w:val="single" w:sz="6" w:space="0" w:color="6E98C5"/>
            <w:left w:val="single" w:sz="6" w:space="0" w:color="6E98C5"/>
            <w:bottom w:val="single" w:sz="6" w:space="0" w:color="6E98C5"/>
            <w:right w:val="single" w:sz="6" w:space="0" w:color="6E98C5"/>
          </w:divBdr>
          <w:divsChild>
            <w:div w:id="814106427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6E98C5"/>
                <w:bottom w:val="none" w:sz="0" w:space="0" w:color="auto"/>
                <w:right w:val="none" w:sz="0" w:space="0" w:color="auto"/>
              </w:divBdr>
              <w:divsChild>
                <w:div w:id="8141064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414">
          <w:marLeft w:val="0"/>
          <w:marRight w:val="0"/>
          <w:marTop w:val="0"/>
          <w:marBottom w:val="0"/>
          <w:divBdr>
            <w:top w:val="single" w:sz="6" w:space="0" w:color="6E98C5"/>
            <w:left w:val="single" w:sz="6" w:space="0" w:color="6E98C5"/>
            <w:bottom w:val="single" w:sz="6" w:space="0" w:color="6E98C5"/>
            <w:right w:val="single" w:sz="6" w:space="0" w:color="6E98C5"/>
          </w:divBdr>
          <w:divsChild>
            <w:div w:id="814106421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6E98C5"/>
                <w:bottom w:val="none" w:sz="0" w:space="0" w:color="auto"/>
                <w:right w:val="none" w:sz="0" w:space="0" w:color="auto"/>
              </w:divBdr>
              <w:divsChild>
                <w:div w:id="8141064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37</Words>
  <Characters>212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关于发布第二轮招聘信息的申请报告</dc:title>
  <dc:subject/>
  <dc:creator>User</dc:creator>
  <cp:keywords/>
  <dc:description/>
  <cp:lastModifiedBy>微软用户</cp:lastModifiedBy>
  <cp:revision>3</cp:revision>
  <cp:lastPrinted>2014-12-11T03:49:00Z</cp:lastPrinted>
  <dcterms:created xsi:type="dcterms:W3CDTF">2014-12-11T03:41:00Z</dcterms:created>
  <dcterms:modified xsi:type="dcterms:W3CDTF">2014-12-11T03:50:00Z</dcterms:modified>
</cp:coreProperties>
</file>